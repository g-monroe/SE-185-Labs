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38" w:rsidRPr="001D3CB7" w:rsidRDefault="004F37F1" w:rsidP="001D3CB7">
      <w:pPr>
        <w:jc w:val="center"/>
        <w:rPr>
          <w:b/>
          <w:sz w:val="32"/>
          <w:szCs w:val="32"/>
        </w:rPr>
      </w:pPr>
      <w:r>
        <w:rPr>
          <w:b/>
          <w:sz w:val="32"/>
          <w:szCs w:val="32"/>
        </w:rPr>
        <w:t>BASIC PROBLEMS LAB REPORT</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4F37F1" w:rsidP="001D3CB7">
      <w:pPr>
        <w:jc w:val="center"/>
        <w:rPr>
          <w:b/>
          <w:sz w:val="32"/>
          <w:szCs w:val="32"/>
        </w:rPr>
      </w:pPr>
      <w:r>
        <w:rPr>
          <w:b/>
          <w:sz w:val="32"/>
          <w:szCs w:val="32"/>
        </w:rPr>
        <w:t>LAB 2</w:t>
      </w:r>
    </w:p>
    <w:p w:rsidR="001D3CB7" w:rsidRPr="001D3CB7" w:rsidRDefault="004F37F1" w:rsidP="001D3CB7">
      <w:pPr>
        <w:jc w:val="center"/>
        <w:rPr>
          <w:b/>
          <w:sz w:val="32"/>
          <w:szCs w:val="32"/>
        </w:rPr>
      </w:pPr>
      <w:r>
        <w:rPr>
          <w:b/>
          <w:sz w:val="32"/>
          <w:szCs w:val="32"/>
        </w:rPr>
        <w:t>SECTION 2</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4F37F1" w:rsidP="001D3CB7">
      <w:pPr>
        <w:jc w:val="center"/>
        <w:rPr>
          <w:b/>
          <w:sz w:val="32"/>
          <w:szCs w:val="32"/>
        </w:rPr>
      </w:pPr>
      <w:r>
        <w:rPr>
          <w:b/>
          <w:sz w:val="32"/>
          <w:szCs w:val="32"/>
        </w:rPr>
        <w:t>SUBMITTED BY:</w:t>
      </w:r>
    </w:p>
    <w:p w:rsidR="001D3CB7" w:rsidRPr="001D3CB7" w:rsidRDefault="004F37F1" w:rsidP="001D3CB7">
      <w:pPr>
        <w:jc w:val="center"/>
        <w:rPr>
          <w:b/>
          <w:sz w:val="32"/>
          <w:szCs w:val="32"/>
        </w:rPr>
      </w:pPr>
      <w:r>
        <w:rPr>
          <w:b/>
          <w:sz w:val="32"/>
          <w:szCs w:val="32"/>
        </w:rPr>
        <w:t>GAVIN MONROE</w:t>
      </w:r>
    </w:p>
    <w:p w:rsidR="001D3CB7" w:rsidRPr="001D3CB7" w:rsidRDefault="001D3CB7" w:rsidP="001D3CB7">
      <w:pPr>
        <w:jc w:val="center"/>
        <w:rPr>
          <w:b/>
          <w:sz w:val="32"/>
          <w:szCs w:val="32"/>
        </w:rPr>
      </w:pPr>
    </w:p>
    <w:p w:rsidR="001D3CB7" w:rsidRPr="001D3CB7" w:rsidRDefault="001D3CB7" w:rsidP="004F37F1">
      <w:pPr>
        <w:jc w:val="center"/>
        <w:rPr>
          <w:b/>
          <w:sz w:val="32"/>
          <w:szCs w:val="32"/>
        </w:rPr>
      </w:pPr>
      <w:r w:rsidRPr="001D3CB7">
        <w:rPr>
          <w:b/>
          <w:sz w:val="32"/>
          <w:szCs w:val="32"/>
        </w:rPr>
        <w:t>SUBMISSION DATE:</w:t>
      </w:r>
    </w:p>
    <w:p w:rsidR="001D3CB7" w:rsidRPr="001D3CB7" w:rsidRDefault="004F37F1" w:rsidP="004F37F1">
      <w:pPr>
        <w:jc w:val="center"/>
        <w:rPr>
          <w:b/>
          <w:sz w:val="32"/>
          <w:szCs w:val="32"/>
        </w:rPr>
      </w:pPr>
      <w:r>
        <w:rPr>
          <w:b/>
          <w:sz w:val="32"/>
          <w:szCs w:val="32"/>
        </w:rPr>
        <w:t>9/6/2017</w:t>
      </w:r>
      <w:r w:rsidR="001D3CB7" w:rsidRPr="001D3CB7">
        <w:rPr>
          <w:b/>
          <w:sz w:val="32"/>
          <w:szCs w:val="32"/>
        </w:rPr>
        <w:br w:type="page"/>
      </w:r>
    </w:p>
    <w:p w:rsidR="001D3CB7" w:rsidRDefault="001D3CB7" w:rsidP="001D3CB7">
      <w:pPr>
        <w:pStyle w:val="Heading1"/>
      </w:pPr>
      <w:r>
        <w:lastRenderedPageBreak/>
        <w:t>Problem</w:t>
      </w:r>
    </w:p>
    <w:p w:rsidR="001D3CB7" w:rsidRDefault="001D3CB7" w:rsidP="001D3CB7">
      <w:r>
        <w:tab/>
      </w:r>
      <w:r w:rsidR="004F37F1">
        <w:t>The purpose of this lab is to create a simple program which contains input and output commands that will calculate the</w:t>
      </w:r>
      <w:r w:rsidR="000C532C">
        <w:t xml:space="preserve"> area of a rectangle along with the prism later on.</w:t>
      </w:r>
    </w:p>
    <w:p w:rsidR="001D3CB7" w:rsidRDefault="001D3CB7" w:rsidP="001D3CB7"/>
    <w:p w:rsidR="001D3CB7" w:rsidRDefault="001D3CB7" w:rsidP="001D3CB7">
      <w:pPr>
        <w:pStyle w:val="Heading1"/>
      </w:pPr>
      <w:r>
        <w:t>Analysis</w:t>
      </w:r>
    </w:p>
    <w:p w:rsidR="001D3CB7" w:rsidRDefault="001D3CB7" w:rsidP="001D3CB7">
      <w:r>
        <w:tab/>
      </w:r>
      <w:r w:rsidR="000C532C">
        <w:t xml:space="preserve">After a couple of compiling and revising I saw little mistakes that I made. Mistakes like not replacing the quotes. After basic math solving and altering the code I could easily compile and build the program as I need it. After figuring out the errors I was set ready to go.  </w:t>
      </w:r>
    </w:p>
    <w:p w:rsidR="001D3CB7" w:rsidRDefault="001D3CB7" w:rsidP="001D3CB7"/>
    <w:p w:rsidR="001D3CB7" w:rsidRDefault="001D3CB7" w:rsidP="001D3CB7">
      <w:pPr>
        <w:pStyle w:val="Heading1"/>
      </w:pPr>
      <w:r>
        <w:t>Design</w:t>
      </w:r>
    </w:p>
    <w:p w:rsidR="001D3CB7" w:rsidRDefault="001D3CB7" w:rsidP="001D3CB7">
      <w:r>
        <w:tab/>
      </w:r>
      <w:r w:rsidR="000C532C">
        <w:t>My problem was to create a simple program to figure the rectangles prism. After adding another axis to the code we could easily do that. Solving this issue and making the code work how we needed it to be. My process was simple:</w:t>
      </w:r>
    </w:p>
    <w:p w:rsidR="000C532C" w:rsidRDefault="000C532C" w:rsidP="000C532C">
      <w:pPr>
        <w:pStyle w:val="ListParagraph"/>
        <w:numPr>
          <w:ilvl w:val="0"/>
          <w:numId w:val="1"/>
        </w:numPr>
      </w:pPr>
      <w:r>
        <w:t>Get the x input.</w:t>
      </w:r>
    </w:p>
    <w:p w:rsidR="000C532C" w:rsidRDefault="000C532C" w:rsidP="000C532C">
      <w:pPr>
        <w:pStyle w:val="ListParagraph"/>
        <w:numPr>
          <w:ilvl w:val="0"/>
          <w:numId w:val="1"/>
        </w:numPr>
      </w:pPr>
      <w:r>
        <w:t>Get the y input.</w:t>
      </w:r>
    </w:p>
    <w:p w:rsidR="000C532C" w:rsidRDefault="000C532C" w:rsidP="000C532C">
      <w:pPr>
        <w:pStyle w:val="ListParagraph"/>
        <w:numPr>
          <w:ilvl w:val="0"/>
          <w:numId w:val="1"/>
        </w:numPr>
      </w:pPr>
      <w:r>
        <w:t>Get the z input.</w:t>
      </w:r>
    </w:p>
    <w:p w:rsidR="000C532C" w:rsidRDefault="000C532C" w:rsidP="000C532C">
      <w:pPr>
        <w:pStyle w:val="ListParagraph"/>
        <w:numPr>
          <w:ilvl w:val="0"/>
          <w:numId w:val="1"/>
        </w:numPr>
      </w:pPr>
      <w:r>
        <w:t>Calculate and show the result.</w:t>
      </w:r>
    </w:p>
    <w:p w:rsidR="000C532C" w:rsidRDefault="000C532C" w:rsidP="000C532C">
      <w:r>
        <w:t xml:space="preserve">In conclusion I didn’t think I would run into as many problems as I should of when I was building my first application. After careful review I saw the simple mistakes that I made and corrected them. I also learned what </w:t>
      </w:r>
      <w:proofErr w:type="gramStart"/>
      <w:r>
        <w:t>It</w:t>
      </w:r>
      <w:proofErr w:type="gramEnd"/>
      <w:r>
        <w:t xml:space="preserve"> took to overall stay calm and take my time to review my code. Using code that was provided to me and making it my own is what overall helped the most. </w:t>
      </w:r>
    </w:p>
    <w:p w:rsidR="001D3CB7" w:rsidRDefault="001D3CB7" w:rsidP="001D3CB7"/>
    <w:p w:rsidR="001D3CB7" w:rsidRDefault="001D3CB7" w:rsidP="001D3CB7">
      <w:pPr>
        <w:pStyle w:val="Heading1"/>
      </w:pPr>
      <w:r>
        <w:t>Testing</w:t>
      </w:r>
    </w:p>
    <w:p w:rsidR="001D3CB7" w:rsidRDefault="001D3CB7" w:rsidP="001D3CB7">
      <w:r>
        <w:tab/>
      </w:r>
      <w:r w:rsidR="000C532C">
        <w:t>In order to verify the results of the programs solution (or our solution); we need to first at least test more than once. After reviewing the mathematics of the program and not only testing different numbers that were given. I can say that the program from x, y, and z work correc</w:t>
      </w:r>
      <w:r w:rsidR="00AA4E0D">
        <w:t>tly. Following that we can see after a number of input entries that the program works as intended.</w:t>
      </w:r>
    </w:p>
    <w:p w:rsidR="001D3CB7" w:rsidRDefault="001D3CB7" w:rsidP="001D3CB7">
      <w:pPr>
        <w:pStyle w:val="Heading1"/>
      </w:pPr>
      <w:r>
        <w:t>Comments</w:t>
      </w:r>
    </w:p>
    <w:p w:rsidR="001A3ACF" w:rsidRDefault="001D3CB7" w:rsidP="001D3CB7">
      <w:r>
        <w:tab/>
      </w:r>
      <w:r w:rsidR="00AA4E0D">
        <w:t>I had fun making the program and learning more about Cygwin, compiling through Cygwin, and debugging my program. I want more labs like this!</w:t>
      </w:r>
    </w:p>
    <w:p w:rsidR="001A3ACF" w:rsidRDefault="001A3ACF">
      <w:r>
        <w:br w:type="page"/>
      </w:r>
    </w:p>
    <w:p w:rsidR="001D3CB7" w:rsidRDefault="001A3ACF" w:rsidP="001A3ACF">
      <w:pPr>
        <w:pStyle w:val="Heading1"/>
      </w:pPr>
      <w:r>
        <w:lastRenderedPageBreak/>
        <w:t>Source Code</w:t>
      </w:r>
    </w:p>
    <w:p w:rsidR="001A3ACF" w:rsidRDefault="00AA4E0D" w:rsidP="001A3ACF">
      <w:r>
        <w:t xml:space="preserve">NPP is not installed </w:t>
      </w:r>
      <w:proofErr w:type="spellStart"/>
      <w:r>
        <w:t>sooooo</w:t>
      </w:r>
      <w:proofErr w:type="spellEnd"/>
      <w:r>
        <w:t>:</w:t>
      </w:r>
    </w:p>
    <w:p w:rsidR="00AA4E0D" w:rsidRDefault="00AA4E0D" w:rsidP="00AA4E0D">
      <w:r>
        <w:t>// LAB2-</w:t>
      </w:r>
      <w:proofErr w:type="gramStart"/>
      <w:r>
        <w:t>3</w:t>
      </w:r>
      <w:r>
        <w:t>.c :</w:t>
      </w:r>
      <w:proofErr w:type="gramEnd"/>
      <w:r>
        <w:t xml:space="preserve"> Gavin Monroe, Section 2, 9/6/2017</w:t>
      </w:r>
    </w:p>
    <w:p w:rsidR="00AA4E0D" w:rsidRDefault="00AA4E0D" w:rsidP="00AA4E0D"/>
    <w:p w:rsidR="00AA4E0D" w:rsidRDefault="00AA4E0D" w:rsidP="00AA4E0D">
      <w:r>
        <w:t>#include &lt;</w:t>
      </w:r>
      <w:proofErr w:type="spellStart"/>
      <w:r>
        <w:t>stdio.h</w:t>
      </w:r>
      <w:proofErr w:type="spellEnd"/>
      <w:r>
        <w:t>&gt;</w:t>
      </w:r>
    </w:p>
    <w:p w:rsidR="00AA4E0D" w:rsidRDefault="00AA4E0D" w:rsidP="00AA4E0D"/>
    <w:p w:rsidR="00AA4E0D" w:rsidRDefault="00AA4E0D" w:rsidP="00AA4E0D">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AA4E0D" w:rsidRDefault="00AA4E0D" w:rsidP="00AA4E0D">
      <w:r>
        <w:tab/>
      </w:r>
      <w:proofErr w:type="spellStart"/>
      <w:proofErr w:type="gramStart"/>
      <w:r>
        <w:t>int</w:t>
      </w:r>
      <w:proofErr w:type="spellEnd"/>
      <w:proofErr w:type="gramEnd"/>
      <w:r>
        <w:t xml:space="preserve"> x, y, z;</w:t>
      </w:r>
    </w:p>
    <w:p w:rsidR="00AA4E0D" w:rsidRDefault="00AA4E0D" w:rsidP="00AA4E0D">
      <w:proofErr w:type="spellStart"/>
      <w:proofErr w:type="gramStart"/>
      <w:r>
        <w:t>printf</w:t>
      </w:r>
      <w:proofErr w:type="spellEnd"/>
      <w:r>
        <w:t>(</w:t>
      </w:r>
      <w:proofErr w:type="gramEnd"/>
      <w:r>
        <w:t>"Enter a width:");</w:t>
      </w:r>
    </w:p>
    <w:p w:rsidR="00AA4E0D" w:rsidRDefault="00AA4E0D" w:rsidP="00AA4E0D">
      <w:proofErr w:type="spellStart"/>
      <w:proofErr w:type="gramStart"/>
      <w:r>
        <w:t>scanf</w:t>
      </w:r>
      <w:proofErr w:type="spellEnd"/>
      <w:r>
        <w:t>(</w:t>
      </w:r>
      <w:proofErr w:type="gramEnd"/>
      <w:r>
        <w:t>"%</w:t>
      </w:r>
      <w:proofErr w:type="spellStart"/>
      <w:r>
        <w:t>d",&amp;x</w:t>
      </w:r>
      <w:proofErr w:type="spellEnd"/>
      <w:r>
        <w:t>);</w:t>
      </w:r>
    </w:p>
    <w:p w:rsidR="00AA4E0D" w:rsidRDefault="00AA4E0D" w:rsidP="00AA4E0D">
      <w:proofErr w:type="spellStart"/>
      <w:proofErr w:type="gramStart"/>
      <w:r>
        <w:t>printf</w:t>
      </w:r>
      <w:proofErr w:type="spellEnd"/>
      <w:r>
        <w:t>(</w:t>
      </w:r>
      <w:proofErr w:type="gramEnd"/>
      <w:r>
        <w:t>"Enter a height:");</w:t>
      </w:r>
    </w:p>
    <w:p w:rsidR="00AA4E0D" w:rsidRDefault="00AA4E0D" w:rsidP="00AA4E0D">
      <w:proofErr w:type="spellStart"/>
      <w:proofErr w:type="gramStart"/>
      <w:r>
        <w:t>scanf</w:t>
      </w:r>
      <w:proofErr w:type="spellEnd"/>
      <w:r>
        <w:t>(</w:t>
      </w:r>
      <w:proofErr w:type="gramEnd"/>
      <w:r>
        <w:t>"%</w:t>
      </w:r>
      <w:proofErr w:type="spellStart"/>
      <w:r>
        <w:t>d",&amp;y</w:t>
      </w:r>
      <w:proofErr w:type="spellEnd"/>
      <w:r>
        <w:t>);</w:t>
      </w:r>
    </w:p>
    <w:p w:rsidR="00AA4E0D" w:rsidRDefault="00AA4E0D" w:rsidP="00AA4E0D">
      <w:proofErr w:type="spellStart"/>
      <w:proofErr w:type="gramStart"/>
      <w:r>
        <w:t>printf</w:t>
      </w:r>
      <w:proofErr w:type="spellEnd"/>
      <w:r>
        <w:t>(</w:t>
      </w:r>
      <w:proofErr w:type="gramEnd"/>
      <w:r>
        <w:t>"Enter a depth:");</w:t>
      </w:r>
    </w:p>
    <w:p w:rsidR="00AA4E0D" w:rsidRDefault="00AA4E0D" w:rsidP="00AA4E0D">
      <w:proofErr w:type="spellStart"/>
      <w:proofErr w:type="gramStart"/>
      <w:r>
        <w:t>scanf</w:t>
      </w:r>
      <w:proofErr w:type="spellEnd"/>
      <w:r>
        <w:t>(</w:t>
      </w:r>
      <w:proofErr w:type="gramEnd"/>
      <w:r>
        <w:t>"%</w:t>
      </w:r>
      <w:proofErr w:type="spellStart"/>
      <w:r>
        <w:t>d",&amp;z</w:t>
      </w:r>
      <w:proofErr w:type="spellEnd"/>
      <w:r>
        <w:t>);</w:t>
      </w:r>
    </w:p>
    <w:p w:rsidR="00AA4E0D" w:rsidRDefault="00AA4E0D" w:rsidP="00AA4E0D">
      <w:proofErr w:type="spellStart"/>
      <w:proofErr w:type="gramStart"/>
      <w:r>
        <w:t>printf</w:t>
      </w:r>
      <w:proofErr w:type="spellEnd"/>
      <w:r>
        <w:t>(</w:t>
      </w:r>
      <w:proofErr w:type="gramEnd"/>
      <w:r>
        <w:t xml:space="preserve">"A %d by %d by %d prism’s area is %d\n", </w:t>
      </w:r>
      <w:proofErr w:type="spellStart"/>
      <w:r>
        <w:t>x,y,z</w:t>
      </w:r>
      <w:proofErr w:type="spellEnd"/>
      <w:r>
        <w:t>, x*y*z);</w:t>
      </w:r>
    </w:p>
    <w:p w:rsidR="00AA4E0D" w:rsidRDefault="00AA4E0D" w:rsidP="00AA4E0D"/>
    <w:p w:rsidR="00AA4E0D" w:rsidRDefault="00AA4E0D" w:rsidP="00AA4E0D">
      <w:proofErr w:type="gramStart"/>
      <w:r>
        <w:t>return</w:t>
      </w:r>
      <w:proofErr w:type="gramEnd"/>
      <w:r>
        <w:t xml:space="preserve"> 0;</w:t>
      </w:r>
    </w:p>
    <w:p w:rsidR="00AA4E0D" w:rsidRDefault="00AA4E0D" w:rsidP="00AA4E0D">
      <w:r>
        <w:t>}</w:t>
      </w:r>
    </w:p>
    <w:p w:rsidR="00AA4E0D" w:rsidRDefault="00AA4E0D" w:rsidP="00AA4E0D">
      <w:pPr>
        <w:rPr>
          <w:noProof/>
        </w:rPr>
      </w:pPr>
      <w:r>
        <w:rPr>
          <w:noProof/>
        </w:rPr>
        <w:t>// LAB2-1</w:t>
      </w:r>
      <w:r>
        <w:rPr>
          <w:noProof/>
        </w:rPr>
        <w:t>.c : Gavin Monroe, Section 2, 9/6/2017</w:t>
      </w:r>
    </w:p>
    <w:p w:rsidR="00AA4E0D" w:rsidRDefault="00AA4E0D" w:rsidP="00AA4E0D">
      <w:pPr>
        <w:rPr>
          <w:noProof/>
        </w:rPr>
      </w:pPr>
    </w:p>
    <w:p w:rsidR="00AA4E0D" w:rsidRDefault="00AA4E0D" w:rsidP="00AA4E0D">
      <w:pPr>
        <w:rPr>
          <w:noProof/>
        </w:rPr>
      </w:pPr>
      <w:r>
        <w:rPr>
          <w:noProof/>
        </w:rPr>
        <w:t>#include &lt;stdio.h&gt;</w:t>
      </w:r>
    </w:p>
    <w:p w:rsidR="00AA4E0D" w:rsidRDefault="00AA4E0D" w:rsidP="00AA4E0D">
      <w:pPr>
        <w:rPr>
          <w:noProof/>
        </w:rPr>
      </w:pPr>
    </w:p>
    <w:p w:rsidR="00AA4E0D" w:rsidRDefault="00AA4E0D" w:rsidP="00AA4E0D">
      <w:pPr>
        <w:rPr>
          <w:noProof/>
        </w:rPr>
      </w:pPr>
      <w:r>
        <w:rPr>
          <w:noProof/>
        </w:rPr>
        <w:t>int main(int argc, char* argv[]){</w:t>
      </w:r>
    </w:p>
    <w:p w:rsidR="00AA4E0D" w:rsidRDefault="00AA4E0D" w:rsidP="00AA4E0D">
      <w:pPr>
        <w:rPr>
          <w:noProof/>
        </w:rPr>
      </w:pPr>
      <w:r>
        <w:rPr>
          <w:noProof/>
        </w:rPr>
        <w:tab/>
        <w:t>printf("SE 185 | Gavin Monroe | 9/6/2017");</w:t>
      </w:r>
    </w:p>
    <w:p w:rsidR="00AA4E0D" w:rsidRDefault="00AA4E0D" w:rsidP="00AA4E0D">
      <w:pPr>
        <w:rPr>
          <w:noProof/>
        </w:rPr>
      </w:pPr>
      <w:r>
        <w:rPr>
          <w:noProof/>
        </w:rPr>
        <w:t>return 0;</w:t>
      </w:r>
    </w:p>
    <w:p w:rsidR="005142A4" w:rsidRDefault="00AA4E0D" w:rsidP="00AA4E0D">
      <w:pPr>
        <w:rPr>
          <w:noProof/>
        </w:rPr>
      </w:pPr>
      <w:r>
        <w:rPr>
          <w:noProof/>
        </w:rPr>
        <w:t>}</w:t>
      </w:r>
      <w:bookmarkStart w:id="0" w:name="_GoBack"/>
    </w:p>
    <w:bookmarkEnd w:id="0"/>
    <w:p w:rsidR="00AA4E0D" w:rsidRDefault="00AA4E0D" w:rsidP="00AA4E0D">
      <w:pPr>
        <w:rPr>
          <w:noProof/>
        </w:rPr>
      </w:pPr>
      <w:r>
        <w:rPr>
          <w:noProof/>
        </w:rPr>
        <w:t>// LAB2-2</w:t>
      </w:r>
      <w:r>
        <w:rPr>
          <w:noProof/>
        </w:rPr>
        <w:t>.c : Gavin Monroe, Section 2, 9/6/2017</w:t>
      </w:r>
    </w:p>
    <w:p w:rsidR="00AA4E0D" w:rsidRDefault="00AA4E0D" w:rsidP="00AA4E0D">
      <w:pPr>
        <w:rPr>
          <w:noProof/>
        </w:rPr>
      </w:pPr>
    </w:p>
    <w:p w:rsidR="00AA4E0D" w:rsidRDefault="00AA4E0D" w:rsidP="00AA4E0D">
      <w:pPr>
        <w:rPr>
          <w:noProof/>
        </w:rPr>
      </w:pPr>
      <w:r>
        <w:rPr>
          <w:noProof/>
        </w:rPr>
        <w:t>#include &lt;stdio.h&gt;</w:t>
      </w:r>
    </w:p>
    <w:p w:rsidR="00AA4E0D" w:rsidRDefault="00AA4E0D" w:rsidP="00AA4E0D">
      <w:pPr>
        <w:rPr>
          <w:noProof/>
        </w:rPr>
      </w:pPr>
    </w:p>
    <w:p w:rsidR="00AA4E0D" w:rsidRDefault="00AA4E0D" w:rsidP="00AA4E0D">
      <w:pPr>
        <w:rPr>
          <w:noProof/>
        </w:rPr>
      </w:pPr>
      <w:r>
        <w:rPr>
          <w:noProof/>
        </w:rPr>
        <w:t>int main(int argc, char* argv[]){</w:t>
      </w:r>
    </w:p>
    <w:p w:rsidR="00AA4E0D" w:rsidRDefault="00AA4E0D" w:rsidP="00AA4E0D">
      <w:pPr>
        <w:rPr>
          <w:noProof/>
        </w:rPr>
      </w:pPr>
      <w:r>
        <w:rPr>
          <w:noProof/>
        </w:rPr>
        <w:tab/>
        <w:t>int x, y;</w:t>
      </w:r>
    </w:p>
    <w:p w:rsidR="00AA4E0D" w:rsidRDefault="00AA4E0D" w:rsidP="00AA4E0D">
      <w:pPr>
        <w:rPr>
          <w:noProof/>
        </w:rPr>
      </w:pPr>
      <w:r>
        <w:rPr>
          <w:noProof/>
        </w:rPr>
        <w:t>printf("Enter a width:");</w:t>
      </w:r>
    </w:p>
    <w:p w:rsidR="00AA4E0D" w:rsidRDefault="00AA4E0D" w:rsidP="00AA4E0D">
      <w:pPr>
        <w:rPr>
          <w:noProof/>
        </w:rPr>
      </w:pPr>
      <w:r>
        <w:rPr>
          <w:noProof/>
        </w:rPr>
        <w:t>scanf("%d",&amp;x);</w:t>
      </w:r>
    </w:p>
    <w:p w:rsidR="00AA4E0D" w:rsidRDefault="00AA4E0D" w:rsidP="00AA4E0D">
      <w:pPr>
        <w:rPr>
          <w:noProof/>
        </w:rPr>
      </w:pPr>
      <w:r>
        <w:rPr>
          <w:noProof/>
        </w:rPr>
        <w:t>printf("Enter a height:");</w:t>
      </w:r>
    </w:p>
    <w:p w:rsidR="00AA4E0D" w:rsidRDefault="00AA4E0D" w:rsidP="00AA4E0D">
      <w:pPr>
        <w:rPr>
          <w:noProof/>
        </w:rPr>
      </w:pPr>
      <w:r>
        <w:rPr>
          <w:noProof/>
        </w:rPr>
        <w:t>scanf("%d",&amp;y);</w:t>
      </w:r>
    </w:p>
    <w:p w:rsidR="00AA4E0D" w:rsidRDefault="00AA4E0D" w:rsidP="00AA4E0D">
      <w:pPr>
        <w:rPr>
          <w:noProof/>
        </w:rPr>
      </w:pPr>
      <w:r>
        <w:rPr>
          <w:noProof/>
        </w:rPr>
        <w:t>printf("A %d by %d rectangle’s area is %d\n", x,y, x*y);</w:t>
      </w:r>
    </w:p>
    <w:p w:rsidR="00AA4E0D" w:rsidRDefault="00AA4E0D" w:rsidP="00AA4E0D">
      <w:pPr>
        <w:rPr>
          <w:noProof/>
        </w:rPr>
      </w:pPr>
    </w:p>
    <w:p w:rsidR="00AA4E0D" w:rsidRDefault="00AA4E0D" w:rsidP="00AA4E0D">
      <w:pPr>
        <w:rPr>
          <w:noProof/>
        </w:rPr>
      </w:pPr>
      <w:r>
        <w:rPr>
          <w:noProof/>
        </w:rPr>
        <w:t>return 0;</w:t>
      </w:r>
    </w:p>
    <w:p w:rsidR="005142A4" w:rsidRDefault="00AA4E0D" w:rsidP="00AA4E0D">
      <w:pPr>
        <w:rPr>
          <w:noProof/>
        </w:rPr>
      </w:pPr>
      <w:r>
        <w:rPr>
          <w:noProof/>
        </w:rPr>
        <w:t>}</w:t>
      </w: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5142A4">
      <w:pPr>
        <w:pStyle w:val="Heading1"/>
      </w:pPr>
      <w:r>
        <w:t>Screen Shots</w:t>
      </w:r>
    </w:p>
    <w:p w:rsidR="005142A4" w:rsidRPr="005142A4" w:rsidRDefault="00AA4E0D" w:rsidP="005142A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8.25pt">
            <v:imagedata r:id="rId5" o:title="lab2-1RUN"/>
          </v:shape>
        </w:pict>
      </w:r>
      <w:r>
        <w:pict>
          <v:shape id="_x0000_i1026" type="#_x0000_t75" style="width:228.75pt;height:93.75pt">
            <v:imagedata r:id="rId6" o:title="lab2-2 RUN"/>
          </v:shape>
        </w:pict>
      </w:r>
      <w:r>
        <w:pict>
          <v:shape id="_x0000_i1027" type="#_x0000_t75" style="width:247.5pt;height:104.25pt">
            <v:imagedata r:id="rId7" o:title="lab2-3 RUN"/>
          </v:shape>
        </w:pic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626C"/>
    <w:multiLevelType w:val="hybridMultilevel"/>
    <w:tmpl w:val="A1560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0C532C"/>
    <w:rsid w:val="001A3ACF"/>
    <w:rsid w:val="001D3CB7"/>
    <w:rsid w:val="002531FD"/>
    <w:rsid w:val="004C682A"/>
    <w:rsid w:val="004D56D1"/>
    <w:rsid w:val="004F37F1"/>
    <w:rsid w:val="0050696E"/>
    <w:rsid w:val="005142A4"/>
    <w:rsid w:val="006535AF"/>
    <w:rsid w:val="00654DAD"/>
    <w:rsid w:val="006A37B5"/>
    <w:rsid w:val="00756FF4"/>
    <w:rsid w:val="00826F2C"/>
    <w:rsid w:val="00836F69"/>
    <w:rsid w:val="008A0668"/>
    <w:rsid w:val="009357AC"/>
    <w:rsid w:val="00A130EC"/>
    <w:rsid w:val="00AA4E0D"/>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BE82"/>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D86FFE95.dotm</Template>
  <TotalTime>99</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Monroe, Gavin</cp:lastModifiedBy>
  <cp:revision>6</cp:revision>
  <dcterms:created xsi:type="dcterms:W3CDTF">2014-01-27T23:30:00Z</dcterms:created>
  <dcterms:modified xsi:type="dcterms:W3CDTF">2017-09-06T13:25:00Z</dcterms:modified>
</cp:coreProperties>
</file>