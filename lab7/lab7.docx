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38" w:rsidRPr="001D3CB7" w:rsidRDefault="0015150E" w:rsidP="001D3CB7">
      <w:pPr>
        <w:jc w:val="center"/>
        <w:rPr>
          <w:b/>
          <w:sz w:val="32"/>
          <w:szCs w:val="32"/>
        </w:rPr>
      </w:pPr>
      <w:r>
        <w:rPr>
          <w:b/>
          <w:sz w:val="32"/>
          <w:szCs w:val="32"/>
        </w:rPr>
        <w:t>ROLL &amp; PITCH</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5150E" w:rsidP="001D3CB7">
      <w:pPr>
        <w:jc w:val="center"/>
        <w:rPr>
          <w:b/>
          <w:sz w:val="32"/>
          <w:szCs w:val="32"/>
        </w:rPr>
      </w:pPr>
      <w:r>
        <w:rPr>
          <w:b/>
          <w:sz w:val="32"/>
          <w:szCs w:val="32"/>
        </w:rPr>
        <w:t>LAB 7</w:t>
      </w:r>
    </w:p>
    <w:p w:rsidR="001D3CB7" w:rsidRPr="001D3CB7" w:rsidRDefault="005230E2" w:rsidP="001D3CB7">
      <w:pPr>
        <w:jc w:val="center"/>
        <w:rPr>
          <w:b/>
          <w:sz w:val="32"/>
          <w:szCs w:val="32"/>
        </w:rPr>
      </w:pPr>
      <w:r>
        <w:rPr>
          <w:b/>
          <w:sz w:val="32"/>
          <w:szCs w:val="32"/>
        </w:rPr>
        <w:t>SECTION 2</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5230E2" w:rsidP="001D3CB7">
      <w:pPr>
        <w:jc w:val="center"/>
        <w:rPr>
          <w:b/>
          <w:sz w:val="32"/>
          <w:szCs w:val="32"/>
        </w:rPr>
      </w:pPr>
      <w:r>
        <w:rPr>
          <w:b/>
          <w:sz w:val="32"/>
          <w:szCs w:val="32"/>
        </w:rPr>
        <w:t>Gavin Monroe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SUBMISSION DATE: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5150E" w:rsidP="001D3CB7">
      <w:pPr>
        <w:jc w:val="center"/>
        <w:rPr>
          <w:b/>
          <w:sz w:val="32"/>
          <w:szCs w:val="32"/>
        </w:rPr>
      </w:pPr>
      <w:r>
        <w:rPr>
          <w:b/>
          <w:sz w:val="32"/>
          <w:szCs w:val="32"/>
        </w:rPr>
        <w:t>10/21</w:t>
      </w:r>
      <w:r w:rsidR="005230E2">
        <w:rPr>
          <w:b/>
          <w:sz w:val="32"/>
          <w:szCs w:val="32"/>
        </w:rPr>
        <w:t>/17</w:t>
      </w:r>
    </w:p>
    <w:p w:rsidR="001D3CB7" w:rsidRPr="001D3CB7" w:rsidRDefault="001D3CB7">
      <w:pPr>
        <w:rPr>
          <w:b/>
          <w:sz w:val="32"/>
          <w:szCs w:val="32"/>
        </w:rPr>
      </w:pPr>
      <w:r w:rsidRPr="001D3CB7">
        <w:rPr>
          <w:b/>
          <w:sz w:val="32"/>
          <w:szCs w:val="32"/>
        </w:rPr>
        <w:br w:type="page"/>
      </w:r>
    </w:p>
    <w:p w:rsidR="001D3CB7" w:rsidRDefault="001D3CB7" w:rsidP="001D3CB7">
      <w:pPr>
        <w:pStyle w:val="Heading1"/>
      </w:pPr>
      <w:r>
        <w:lastRenderedPageBreak/>
        <w:t>Problem</w:t>
      </w:r>
    </w:p>
    <w:p w:rsidR="002B01D4" w:rsidRDefault="001D3CB7" w:rsidP="002B01D4">
      <w:pPr>
        <w:pStyle w:val="NormalWeb"/>
        <w:spacing w:before="0" w:beforeAutospacing="0" w:after="0" w:afterAutospacing="0"/>
        <w:ind w:left="360"/>
        <w:textAlignment w:val="baseline"/>
        <w:rPr>
          <w:rFonts w:ascii="Arial" w:hAnsi="Arial" w:cs="Arial"/>
          <w:color w:val="000000"/>
        </w:rPr>
      </w:pPr>
      <w:r>
        <w:tab/>
      </w:r>
      <w:r w:rsidR="005230E2">
        <w:rPr>
          <w:rFonts w:ascii="Arial" w:hAnsi="Arial" w:cs="Arial"/>
          <w:b/>
          <w:sz w:val="32"/>
          <w:szCs w:val="32"/>
        </w:rPr>
        <w:t xml:space="preserve">Problem 1: </w:t>
      </w:r>
      <w:r w:rsidR="0015150E">
        <w:rPr>
          <w:rFonts w:ascii="Arial" w:hAnsi="Arial" w:cs="Arial"/>
          <w:color w:val="000000"/>
        </w:rPr>
        <w:t>How did you scale your values? Write an equation and justify it.</w:t>
      </w:r>
    </w:p>
    <w:p w:rsidR="002B01D4" w:rsidRDefault="002B01D4" w:rsidP="002B01D4">
      <w:pPr>
        <w:pStyle w:val="NormalWeb"/>
        <w:spacing w:before="0" w:beforeAutospacing="0" w:after="0" w:afterAutospacing="0"/>
        <w:ind w:left="360"/>
        <w:textAlignment w:val="baseline"/>
        <w:rPr>
          <w:rFonts w:ascii="Arial" w:hAnsi="Arial" w:cs="Arial"/>
          <w:color w:val="000000"/>
        </w:rPr>
      </w:pPr>
    </w:p>
    <w:p w:rsidR="005230E2" w:rsidRDefault="005230E2" w:rsidP="005230E2">
      <w:pPr>
        <w:rPr>
          <w:rFonts w:ascii="Arial" w:hAnsi="Arial" w:cs="Arial"/>
        </w:rPr>
      </w:pPr>
      <w:r>
        <w:rPr>
          <w:rFonts w:ascii="Arial" w:hAnsi="Arial" w:cs="Arial"/>
        </w:rPr>
        <w:tab/>
      </w:r>
      <w:proofErr w:type="gramStart"/>
      <w:r w:rsidR="0015150E" w:rsidRPr="0015150E">
        <w:rPr>
          <w:rFonts w:ascii="Arial" w:hAnsi="Arial" w:cs="Arial"/>
        </w:rPr>
        <w:t>rad</w:t>
      </w:r>
      <w:proofErr w:type="gramEnd"/>
      <w:r w:rsidR="0015150E" w:rsidRPr="0015150E">
        <w:rPr>
          <w:rFonts w:ascii="Arial" w:hAnsi="Arial" w:cs="Arial"/>
        </w:rPr>
        <w:t xml:space="preserve"> &gt;= -PI/2 &amp;&amp; rad &lt;= PI/2</w:t>
      </w:r>
      <w:r w:rsidR="0015150E">
        <w:rPr>
          <w:rFonts w:ascii="Arial" w:hAnsi="Arial" w:cs="Arial"/>
        </w:rPr>
        <w:t>, with this equation we could easily determine if we needed to times the number(78/PI) by the rad to scale said rad. We needed to check if the rad was over or under the specific value to justify multiplying said number. Since there is 80 spots together but 0 takes up one and 0 counts as one we use the number 78.</w:t>
      </w:r>
      <w:r w:rsidR="00F540B7">
        <w:rPr>
          <w:rFonts w:ascii="Arial" w:hAnsi="Arial" w:cs="Arial"/>
        </w:rPr>
        <w:t xml:space="preserve"> The other equations listed on the part 1 document help with calculating the roll and pitch but doesn’t help scale it.</w:t>
      </w:r>
      <w:r>
        <w:rPr>
          <w:rFonts w:ascii="Arial" w:hAnsi="Arial" w:cs="Arial"/>
        </w:rPr>
        <w:tab/>
      </w:r>
    </w:p>
    <w:p w:rsidR="005230E2" w:rsidRDefault="005230E2" w:rsidP="005230E2">
      <w:pPr>
        <w:rPr>
          <w:rFonts w:ascii="Arial" w:hAnsi="Arial" w:cs="Arial"/>
        </w:rPr>
      </w:pPr>
    </w:p>
    <w:p w:rsidR="00F540B7" w:rsidRDefault="005230E2" w:rsidP="008E58B9">
      <w:pPr>
        <w:pStyle w:val="NormalWeb"/>
        <w:spacing w:before="0" w:beforeAutospacing="0" w:after="0" w:afterAutospacing="0"/>
        <w:textAlignment w:val="baseline"/>
        <w:rPr>
          <w:rFonts w:ascii="Arial" w:hAnsi="Arial" w:cs="Arial"/>
          <w:color w:val="000000"/>
        </w:rPr>
      </w:pPr>
      <w:r>
        <w:rPr>
          <w:rFonts w:ascii="Arial" w:hAnsi="Arial" w:cs="Arial"/>
          <w:b/>
          <w:sz w:val="32"/>
          <w:szCs w:val="32"/>
        </w:rPr>
        <w:t xml:space="preserve">Problem 2: </w:t>
      </w:r>
      <w:r w:rsidR="00F540B7">
        <w:rPr>
          <w:rFonts w:ascii="Arial" w:hAnsi="Arial" w:cs="Arial"/>
          <w:color w:val="000000"/>
        </w:rPr>
        <w:t>How many degrees does each letter in your graph represent? This is the precision of your graph. As your experiment with the roll and pitch, what do you notice about the graph's behavior near the limits of its values?</w:t>
      </w:r>
    </w:p>
    <w:p w:rsidR="008E58B9" w:rsidRDefault="008E58B9" w:rsidP="008E58B9">
      <w:pPr>
        <w:rPr>
          <w:rFonts w:ascii="Arial" w:hAnsi="Arial" w:cs="Arial"/>
          <w:color w:val="000000"/>
        </w:rPr>
      </w:pPr>
      <w:r>
        <w:rPr>
          <w:rFonts w:ascii="Arial" w:hAnsi="Arial" w:cs="Arial"/>
          <w:color w:val="000000"/>
        </w:rPr>
        <w:tab/>
      </w:r>
      <w:r>
        <w:rPr>
          <w:rFonts w:ascii="Arial" w:hAnsi="Arial" w:cs="Arial"/>
          <w:color w:val="000000"/>
        </w:rPr>
        <w:tab/>
      </w:r>
    </w:p>
    <w:p w:rsidR="008E58B9" w:rsidRDefault="008E58B9" w:rsidP="008E58B9">
      <w:pPr>
        <w:rPr>
          <w:rFonts w:ascii="Arial" w:hAnsi="Arial" w:cs="Arial"/>
          <w:color w:val="000000"/>
        </w:rPr>
      </w:pPr>
      <w:r>
        <w:rPr>
          <w:rFonts w:ascii="Arial" w:hAnsi="Arial" w:cs="Arial"/>
          <w:color w:val="000000"/>
        </w:rPr>
        <w:tab/>
        <w:t>After Doing simplistic math and finding limits per right degree whi</w:t>
      </w:r>
      <w:r w:rsidR="00100BAC">
        <w:rPr>
          <w:rFonts w:ascii="Arial" w:hAnsi="Arial" w:cs="Arial"/>
          <w:color w:val="000000"/>
        </w:rPr>
        <w:t>ch should be same for the left, I found the top limit rad to be 1.5 and I found the lower limit to be 0.001 per increment. 1.5 / 0.001 = 1500, then I divide it by 90 degrees since that’s the top limit of rotation we can do. Finding each letter to be 16.66 repeating degrees. I found it to stop at 40 after it gets past the limit of rotation for the controller</w:t>
      </w:r>
    </w:p>
    <w:p w:rsidR="002B01D4" w:rsidRPr="002B01D4" w:rsidRDefault="002B01D4" w:rsidP="002B01D4">
      <w:pPr>
        <w:rPr>
          <w:rFonts w:ascii="Arial" w:hAnsi="Arial" w:cs="Arial"/>
        </w:rPr>
      </w:pPr>
    </w:p>
    <w:p w:rsidR="001D3CB7" w:rsidRDefault="001D3CB7" w:rsidP="001D3CB7">
      <w:pPr>
        <w:pStyle w:val="Heading1"/>
      </w:pPr>
      <w:r>
        <w:t>Analysis</w:t>
      </w:r>
    </w:p>
    <w:p w:rsidR="001D3CB7" w:rsidRDefault="001D3CB7" w:rsidP="001D3CB7">
      <w:r>
        <w:tab/>
      </w:r>
      <w:r w:rsidR="00A03351">
        <w:t>After figuring out the functions and how it displayed the left and right characters I figured out that –t, -b, -g is very important for the command.</w:t>
      </w:r>
    </w:p>
    <w:p w:rsidR="001D3CB7" w:rsidRDefault="001D3CB7" w:rsidP="001D3CB7"/>
    <w:p w:rsidR="001D3CB7" w:rsidRDefault="001D3CB7" w:rsidP="001D3CB7">
      <w:pPr>
        <w:pStyle w:val="Heading1"/>
      </w:pPr>
      <w:r>
        <w:t>Design</w:t>
      </w:r>
    </w:p>
    <w:p w:rsidR="001D3CB7" w:rsidRDefault="001D3CB7" w:rsidP="001D3CB7">
      <w:r>
        <w:tab/>
      </w:r>
      <w:r w:rsidR="00A03351">
        <w:t xml:space="preserve">Design was mostly already there I just had to piece it altogether with the code that I had </w:t>
      </w:r>
      <w:proofErr w:type="spellStart"/>
      <w:r w:rsidR="00A03351">
        <w:t>ro</w:t>
      </w:r>
      <w:proofErr w:type="spellEnd"/>
      <w:r w:rsidR="00A03351">
        <w:t xml:space="preserve"> place in it. No global </w:t>
      </w:r>
      <w:proofErr w:type="spellStart"/>
      <w:r w:rsidR="00A03351">
        <w:t>vars</w:t>
      </w:r>
      <w:proofErr w:type="spellEnd"/>
      <w:r w:rsidR="00A03351">
        <w:t xml:space="preserve"> like it mentioned in the comments</w:t>
      </w:r>
    </w:p>
    <w:p w:rsidR="001D3CB7" w:rsidRDefault="001D3CB7" w:rsidP="001D3CB7"/>
    <w:p w:rsidR="001D3CB7" w:rsidRDefault="001D3CB7" w:rsidP="001D3CB7">
      <w:pPr>
        <w:pStyle w:val="Heading1"/>
      </w:pPr>
      <w:r>
        <w:t>Testing</w:t>
      </w:r>
    </w:p>
    <w:p w:rsidR="001D3CB7" w:rsidRDefault="001D3CB7" w:rsidP="001D3CB7">
      <w:r>
        <w:tab/>
      </w:r>
      <w:r w:rsidR="00A03351">
        <w:t>While testing my code I had a hard time getting the equations to work for the scaling, but after I figured out the equation to do it, it became straight forward. I also ran into problems with greater than and less then since I had them mixed up.</w:t>
      </w:r>
    </w:p>
    <w:p w:rsidR="001D3CB7" w:rsidRDefault="001D3CB7" w:rsidP="001D3CB7">
      <w:pPr>
        <w:pStyle w:val="Heading1"/>
      </w:pPr>
      <w:r>
        <w:t>Comments</w:t>
      </w:r>
    </w:p>
    <w:p w:rsidR="001A3ACF" w:rsidRDefault="001D3CB7" w:rsidP="001D3CB7">
      <w:r>
        <w:tab/>
      </w:r>
      <w:r w:rsidR="00A03351">
        <w:t>I had fun it was way more challenging than I thought it was would be.</w:t>
      </w:r>
    </w:p>
    <w:p w:rsidR="001A3ACF" w:rsidRDefault="001A3ACF">
      <w:r>
        <w:br w:type="page"/>
      </w:r>
    </w:p>
    <w:p w:rsidR="001D3CB7" w:rsidRDefault="001A3ACF" w:rsidP="001A3ACF">
      <w:pPr>
        <w:pStyle w:val="Heading1"/>
      </w:pPr>
      <w:r>
        <w:lastRenderedPageBreak/>
        <w:t>Source Code</w:t>
      </w:r>
    </w:p>
    <w:p w:rsidR="005142A4" w:rsidRDefault="00B75FE5" w:rsidP="00B75FE5">
      <w:pPr>
        <w:rPr>
          <w:noProof/>
        </w:rPr>
      </w:pPr>
      <w:r w:rsidRPr="00B75FE5">
        <w:rPr>
          <w:rFonts w:ascii="Arial" w:hAnsi="Arial" w:cs="Arial"/>
          <w:sz w:val="18"/>
          <w:szCs w:val="18"/>
        </w:rPr>
        <w:tab/>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 SE 185 lab7.c</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This is the outline for your program</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Please implement the functions given by the prototypes below and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complete the main function to make the program complete.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You must implement the functions which are prototyped below exactly</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as they are requested.</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#include &lt;stdio.h&gt;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#include &lt;math.h&gt;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#include &lt;string.h&gt;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#define PI 3.141592653589</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//NO GLOBAL VARIABLES ALLOWED</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//PRE: Arguments must point to double variables or int variables as appropriate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//This function scans a line of DS4 data, and returns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True when left button is pressed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False Otherwise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//POST: it modifies its arguments to return values read from the input line.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int read_line(double* g_x, double* g_y, double* g_z, int* time, int* Button_T, int* Button_X, int* Button_S, int* Button_C);</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PRE: -1.0 &lt;= x_mag &lt;=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 This function computes the roll of the DS4 in radians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if x_mag outside of -1 to 1, treat it as if it were 1 or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POST: -PI/2 &lt;= return value &lt;= PI/2</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double roll(double x_mag);</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PRE: -1.0 &lt;= y_mag &lt;=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This function computes the pitch of the DS4 in radians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if y_mag outside of -1 to 1, treat it as if it were 1 or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POST: -PI/2 &lt;= return value &lt;= PI/2</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double pitch(double y_mag);</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PRE: -PI/2 &lt;= rad &lt;= PI/2</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This function scales the roll value to fit on the screen</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POST: -39 &lt;= return value &lt;= 39</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int scaleRadsForScreen(double rad);</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PRE: num &gt;= 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This function prints the character use to the screen num times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This function is the ONLY place printf is allowed to be used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 POST: nothing is returned, but use has been printed num times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void print_chars(int num, char use);</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int main()</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double x, y, z;</w:t>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magnitude values of x, y, and z</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int b_Up, b_Down, b_Left, b_Right, t;</w:t>
      </w:r>
      <w:r w:rsidRPr="00A140CD">
        <w:rPr>
          <w:rFonts w:asciiTheme="minorHAnsi" w:eastAsiaTheme="minorHAnsi" w:hAnsiTheme="minorHAnsi" w:cstheme="minorBidi"/>
          <w:noProof/>
          <w:color w:val="auto"/>
          <w:sz w:val="22"/>
          <w:szCs w:val="22"/>
        </w:rPr>
        <w:tab/>
        <w:t>// variables to hold the button statuses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double roll_rad, pitch_rad;</w:t>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value of the roll measured in radians</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 xml:space="preserve">int scaled_value; </w:t>
      </w:r>
      <w:r w:rsidRPr="00A140CD">
        <w:rPr>
          <w:rFonts w:asciiTheme="minorHAnsi" w:eastAsiaTheme="minorHAnsi" w:hAnsiTheme="minorHAnsi" w:cstheme="minorBidi"/>
          <w:noProof/>
          <w:color w:val="auto"/>
          <w:sz w:val="22"/>
          <w:szCs w:val="22"/>
        </w:rPr>
        <w:tab/>
        <w:t>// value of the roll adjusted to fit screen display</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//insert any beginning needed code here</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do</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fflush(stdout);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Get line of input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scanf("%d, %lf, %lf, %lf, %d, %d, %d, %d", &amp;t, &amp;x, &amp;y, &amp;z, &amp;b_Up, &amp;b_Right, &amp;b_Down, &amp;b_Left );//Grab Input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calculate roll and pitch.  Use the buttons to set the condition for roll and pitch</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roll_rad = roll(x);</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pitch_rad = pitch(y);</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switch between roll and pitch(up vs. down button)</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if (b_Up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scaled_value = scaleRadsForScreen(roll_rad);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}else if(b_Down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scaled_value = scaleRadsForScreen(pitch_rad);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Scale your output value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ab/>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Output your graph line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if (scaled_value &lt; 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scaled_value = scaled_value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int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for(i=0; i&lt;=39;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xml:space="preserve">printf(" "); </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print_chars(scaled_value, 'r');</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}else if (scaled_value == 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int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for(i=0; i&lt;=39;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xml:space="preserve">printf(" "); </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printf("0\n");</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}else{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int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for(i=0; i&lt;=40 - scaled_value;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 xml:space="preserve">printf(" "); </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print_chars(scaled_value, 'l');</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fflush(stdout);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ab/>
        <w:t>} while (read_line(&amp;x, &amp;y, &amp;z, &amp;t, &amp;b_Up, &amp;b_Down, &amp;b_Left, &amp;b_Right) == 0); // Modify to stop when left button is pressed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return 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int read_line(double* g_x, double* g_y, double* g_z, int* time, int* Button_T, int* Button_X, int* Button_S, int* Button_C){</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if (*Button_S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return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}else{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return 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double roll(double x_mag){</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if (x_mag &gt;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x_mag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}else if(x_mag &lt;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x_mag =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return asin(x_mag);</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double pitch(double y_mag){</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if (y_mag &gt;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y_mag = 1;</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ab/>
        <w:t>}else if(y_mag &lt;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y_mag = -1.0;</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return asin(y_mag);</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int scaleRadsForScreen(double rad){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int num = 78/PI;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if (rad &gt;= -PI/2 &amp;&amp; rad &lt;= PI/2){</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num = num*rad;</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return num;</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void print_chars(int num, char use){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int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if (num &gt; 39){</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for(i=0; i&lt;=39;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printf("%c", use);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}else{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for(i=0; i&lt;=num; i++){</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printf("%c", use);</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w:t>
      </w:r>
    </w:p>
    <w:p w:rsidR="00A140CD" w:rsidRP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tab/>
        <w:t>printf("\n");</w:t>
      </w:r>
    </w:p>
    <w:p w:rsidR="00A140CD" w:rsidRDefault="00A140CD" w:rsidP="00A140CD">
      <w:pPr>
        <w:pStyle w:val="Heading1"/>
        <w:rPr>
          <w:rFonts w:asciiTheme="minorHAnsi" w:eastAsiaTheme="minorHAnsi" w:hAnsiTheme="minorHAnsi" w:cstheme="minorBidi"/>
          <w:noProof/>
          <w:color w:val="auto"/>
          <w:sz w:val="22"/>
          <w:szCs w:val="22"/>
        </w:rPr>
      </w:pPr>
      <w:r w:rsidRPr="00A140CD">
        <w:rPr>
          <w:rFonts w:asciiTheme="minorHAnsi" w:eastAsiaTheme="minorHAnsi" w:hAnsiTheme="minorHAnsi" w:cstheme="minorBidi"/>
          <w:noProof/>
          <w:color w:val="auto"/>
          <w:sz w:val="22"/>
          <w:szCs w:val="22"/>
        </w:rPr>
        <w:lastRenderedPageBreak/>
        <w:t>}</w:t>
      </w:r>
    </w:p>
    <w:p w:rsidR="005142A4" w:rsidRDefault="005142A4" w:rsidP="00A140CD">
      <w:pPr>
        <w:pStyle w:val="Heading1"/>
      </w:pPr>
      <w:bookmarkStart w:id="0" w:name="_GoBack"/>
      <w:bookmarkEnd w:id="0"/>
      <w:r>
        <w:t>Screen Shots</w:t>
      </w:r>
    </w:p>
    <w:p w:rsidR="00A03351" w:rsidRPr="00A03351" w:rsidRDefault="00A03351" w:rsidP="00A03351">
      <w:r>
        <w:t>I outputted the rad for roll to find the limits, so I can then find the degrees</w:t>
      </w:r>
    </w:p>
    <w:p w:rsidR="00A03351" w:rsidRDefault="00A03351" w:rsidP="005142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29pt">
            <v:imagedata r:id="rId5" o:title="Capture"/>
          </v:shape>
        </w:pict>
      </w:r>
    </w:p>
    <w:p w:rsidR="005142A4" w:rsidRDefault="00A03351" w:rsidP="005142A4">
      <w:r>
        <w:pict>
          <v:shape id="_x0000_i1027" type="#_x0000_t75" style="width:210.75pt;height:246.75pt">
            <v:imagedata r:id="rId6" o:title="Capture2"/>
          </v:shape>
        </w:pict>
      </w:r>
    </w:p>
    <w:p w:rsidR="00A03351" w:rsidRPr="005142A4" w:rsidRDefault="00A03351" w:rsidP="005142A4">
      <w:r>
        <w:t xml:space="preserve">^ </w:t>
      </w:r>
      <w:proofErr w:type="gramStart"/>
      <w:r>
        <w:t>this</w:t>
      </w:r>
      <w:proofErr w:type="gramEnd"/>
      <w:r>
        <w:t xml:space="preserve"> was the output of my code.</w:t>
      </w:r>
    </w:p>
    <w:sectPr w:rsidR="00A03351"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C69FE"/>
    <w:multiLevelType w:val="multilevel"/>
    <w:tmpl w:val="104C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904C0"/>
    <w:multiLevelType w:val="multilevel"/>
    <w:tmpl w:val="BE72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00BAC"/>
    <w:rsid w:val="0015150E"/>
    <w:rsid w:val="001A3ACF"/>
    <w:rsid w:val="001D3CB7"/>
    <w:rsid w:val="002531FD"/>
    <w:rsid w:val="002B01D4"/>
    <w:rsid w:val="004C682A"/>
    <w:rsid w:val="004D56D1"/>
    <w:rsid w:val="0050696E"/>
    <w:rsid w:val="005142A4"/>
    <w:rsid w:val="005230E2"/>
    <w:rsid w:val="006535AF"/>
    <w:rsid w:val="00654DAD"/>
    <w:rsid w:val="006A37B5"/>
    <w:rsid w:val="00756FF4"/>
    <w:rsid w:val="00826F2C"/>
    <w:rsid w:val="00836F69"/>
    <w:rsid w:val="008A0668"/>
    <w:rsid w:val="008E58B9"/>
    <w:rsid w:val="009357AC"/>
    <w:rsid w:val="00A03351"/>
    <w:rsid w:val="00A130EC"/>
    <w:rsid w:val="00A140CD"/>
    <w:rsid w:val="00AD287E"/>
    <w:rsid w:val="00B00E02"/>
    <w:rsid w:val="00B3305D"/>
    <w:rsid w:val="00B52487"/>
    <w:rsid w:val="00B75FE5"/>
    <w:rsid w:val="00BA3A38"/>
    <w:rsid w:val="00BE27A1"/>
    <w:rsid w:val="00C373E5"/>
    <w:rsid w:val="00D52177"/>
    <w:rsid w:val="00D7068F"/>
    <w:rsid w:val="00DD7081"/>
    <w:rsid w:val="00DF364E"/>
    <w:rsid w:val="00E267A0"/>
    <w:rsid w:val="00F5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55534C"/>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B0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78084">
      <w:bodyDiv w:val="1"/>
      <w:marLeft w:val="0"/>
      <w:marRight w:val="0"/>
      <w:marTop w:val="0"/>
      <w:marBottom w:val="0"/>
      <w:divBdr>
        <w:top w:val="none" w:sz="0" w:space="0" w:color="auto"/>
        <w:left w:val="none" w:sz="0" w:space="0" w:color="auto"/>
        <w:bottom w:val="none" w:sz="0" w:space="0" w:color="auto"/>
        <w:right w:val="none" w:sz="0" w:space="0" w:color="auto"/>
      </w:divBdr>
    </w:div>
    <w:div w:id="18463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7308DBAB.dotm</Template>
  <TotalTime>0</TotalTime>
  <Pages>10</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Gavin J</dc:creator>
  <cp:keywords/>
  <dc:description/>
  <cp:lastModifiedBy>Monroe, Gavin J</cp:lastModifiedBy>
  <cp:revision>2</cp:revision>
  <dcterms:created xsi:type="dcterms:W3CDTF">2017-10-21T15:51:00Z</dcterms:created>
  <dcterms:modified xsi:type="dcterms:W3CDTF">2017-10-21T15:51:00Z</dcterms:modified>
</cp:coreProperties>
</file>