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F7" w:rsidRPr="008B6EF7" w:rsidRDefault="008B6EF7" w:rsidP="008B6EF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8B6EF7">
        <w:rPr>
          <w:rFonts w:ascii="Arial" w:hAnsi="Arial" w:cs="Arial"/>
          <w:b/>
          <w:color w:val="000000"/>
        </w:rPr>
        <w:t>MITS Altair 8800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-Input: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front panel switches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-Output: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front panel LEDs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-Max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64K max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-Min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256 bytes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</w:pPr>
      <w:r>
        <w:rPr>
          <w:rFonts w:ascii="Arial" w:hAnsi="Arial" w:cs="Arial"/>
          <w:color w:val="000000"/>
        </w:rPr>
        <w:t>-CPU: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Intel 8080, 2.0 MHz</w:t>
      </w:r>
    </w:p>
    <w:p w:rsidR="008B6EF7" w:rsidRPr="008B6EF7" w:rsidRDefault="008B6EF7" w:rsidP="008B6EF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8B6EF7">
        <w:rPr>
          <w:rFonts w:ascii="Arial" w:hAnsi="Arial" w:cs="Arial"/>
          <w:b/>
          <w:color w:val="000000"/>
        </w:rPr>
        <w:t xml:space="preserve"> MOS KIM-1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-Input: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on-board hexadecimal keypad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-Output: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6 digital LED display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-Max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1024 bytes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-Min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1024 bytes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</w:pPr>
      <w:r>
        <w:rPr>
          <w:rFonts w:ascii="Arial" w:hAnsi="Arial" w:cs="Arial"/>
          <w:color w:val="000000"/>
        </w:rPr>
        <w:t>-CPU: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MOS 6502, 1MHz</w:t>
      </w:r>
    </w:p>
    <w:p w:rsidR="008B6EF7" w:rsidRPr="008B6EF7" w:rsidRDefault="008B6EF7" w:rsidP="008B6EF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8B6EF7">
        <w:rPr>
          <w:rFonts w:ascii="Arial" w:hAnsi="Arial" w:cs="Arial"/>
          <w:b/>
          <w:color w:val="000000"/>
        </w:rPr>
        <w:t>Apple 1</w:t>
      </w:r>
    </w:p>
    <w:p w:rsidR="008B6EF7" w:rsidRDefault="008B6EF7" w:rsidP="008B6EF7">
      <w:pPr>
        <w:pStyle w:val="NormalWeb"/>
        <w:spacing w:before="0" w:beforeAutospacing="0" w:after="0" w:afterAutospacing="0"/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-Input: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Keyboard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-Output: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</w:rPr>
        <w:t>Monochrome 280X192, 40X24 Text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-Max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65K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-Min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4K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</w:pPr>
      <w:r>
        <w:rPr>
          <w:rFonts w:ascii="Arial" w:hAnsi="Arial" w:cs="Arial"/>
          <w:color w:val="000000"/>
        </w:rPr>
        <w:t>-CPU: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MOS 6502, 1.0 MHz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</w:pPr>
    </w:p>
    <w:p w:rsidR="008B6EF7" w:rsidRDefault="008B6EF7" w:rsidP="008B6EF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8B6EF7">
        <w:rPr>
          <w:rFonts w:ascii="Arial" w:hAnsi="Arial" w:cs="Arial"/>
          <w:b/>
          <w:color w:val="000000"/>
        </w:rPr>
        <w:t>IBM Personal Computer</w:t>
      </w:r>
      <w:r>
        <w:rPr>
          <w:rFonts w:ascii="Arial" w:hAnsi="Arial" w:cs="Arial"/>
          <w:color w:val="000000"/>
        </w:rPr>
        <w:t xml:space="preserve"> (PC) 5150</w:t>
      </w:r>
    </w:p>
    <w:p w:rsidR="008B6EF7" w:rsidRDefault="008B6EF7" w:rsidP="008B6EF7">
      <w:pPr>
        <w:pStyle w:val="NormalWeb"/>
        <w:spacing w:before="0" w:beforeAutospacing="0" w:after="0" w:afterAutospacing="0"/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-Input: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Keyboard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</w:rPr>
        <w:t>-Output: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80 X 24 text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-Max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640K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-Min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16Kilobytes</w:t>
      </w:r>
    </w:p>
    <w:p w:rsidR="008B6EF7" w:rsidRPr="008B6EF7" w:rsidRDefault="008B6EF7" w:rsidP="008B6EF7">
      <w:pPr>
        <w:pStyle w:val="NormalWeb"/>
        <w:spacing w:before="0" w:beforeAutospacing="0" w:after="0" w:afterAutospacing="0"/>
        <w:ind w:left="405"/>
        <w:rPr>
          <w:u w:val="single"/>
        </w:rPr>
      </w:pPr>
      <w:r>
        <w:rPr>
          <w:rFonts w:ascii="Arial" w:hAnsi="Arial" w:cs="Arial"/>
          <w:color w:val="000000"/>
        </w:rPr>
        <w:t>-CPU: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Intel 8088, 4.77MHz</w:t>
      </w:r>
    </w:p>
    <w:p w:rsidR="008B6EF7" w:rsidRDefault="008B6EF7" w:rsidP="008B6EF7">
      <w:pPr>
        <w:pStyle w:val="NormalWeb"/>
        <w:spacing w:before="0" w:beforeAutospacing="0" w:after="0" w:afterAutospacing="0"/>
      </w:pPr>
    </w:p>
    <w:p w:rsidR="008B6EF7" w:rsidRPr="008B6EF7" w:rsidRDefault="008B6EF7" w:rsidP="008B6EF7">
      <w:pPr>
        <w:pStyle w:val="NormalWeb"/>
        <w:spacing w:before="0" w:beforeAutospacing="0" w:after="0" w:afterAutospacing="0"/>
        <w:rPr>
          <w:b/>
        </w:rPr>
      </w:pPr>
      <w:r w:rsidRPr="008B6EF7">
        <w:rPr>
          <w:rFonts w:ascii="Arial" w:hAnsi="Arial" w:cs="Arial"/>
          <w:b/>
          <w:color w:val="000000"/>
        </w:rPr>
        <w:t>Apple Macintosh</w:t>
      </w:r>
    </w:p>
    <w:p w:rsidR="008B6EF7" w:rsidRDefault="008B6EF7" w:rsidP="008B6EF7">
      <w:pPr>
        <w:pStyle w:val="NormalWeb"/>
        <w:spacing w:before="0" w:beforeAutospacing="0" w:after="0" w:afterAutospacing="0"/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-Input: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Keyboard</w:t>
      </w:r>
      <w:r w:rsidR="00B217B0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&amp; Mouse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</w:rPr>
        <w:t>-Output: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 w:rsidR="0003341C">
        <w:rPr>
          <w:rFonts w:ascii="Arial" w:hAnsi="Arial" w:cs="Arial"/>
          <w:color w:val="000000"/>
          <w:sz w:val="27"/>
          <w:szCs w:val="27"/>
          <w:shd w:val="clear" w:color="auto" w:fill="FFFFE0"/>
        </w:rPr>
        <w:t>9-inch monochrome screen, 512x342 pixels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-Max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 w:rsidR="0003341C">
        <w:rPr>
          <w:rFonts w:ascii="Arial" w:hAnsi="Arial" w:cs="Arial"/>
          <w:color w:val="000000"/>
          <w:sz w:val="27"/>
          <w:szCs w:val="27"/>
          <w:shd w:val="clear" w:color="auto" w:fill="FFFFE0"/>
        </w:rPr>
        <w:t>512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K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-Min RAM: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t>128K</w:t>
      </w:r>
    </w:p>
    <w:p w:rsidR="008B6EF7" w:rsidRDefault="008B6EF7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</w:rPr>
        <w:t>-CPU:</w:t>
      </w:r>
      <w:r w:rsidRPr="008B6EF7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 </w:t>
      </w:r>
      <w:r w:rsidR="0003341C">
        <w:rPr>
          <w:rFonts w:ascii="Arial" w:hAnsi="Arial" w:cs="Arial"/>
          <w:color w:val="000000"/>
          <w:sz w:val="27"/>
          <w:szCs w:val="27"/>
          <w:shd w:val="clear" w:color="auto" w:fill="FFFFE0"/>
        </w:rPr>
        <w:t xml:space="preserve">Motorola 68000, 7.83 </w:t>
      </w:r>
      <w:proofErr w:type="spellStart"/>
      <w:proofErr w:type="gramStart"/>
      <w:r w:rsidR="0003341C">
        <w:rPr>
          <w:rFonts w:ascii="Arial" w:hAnsi="Arial" w:cs="Arial"/>
          <w:color w:val="000000"/>
          <w:sz w:val="27"/>
          <w:szCs w:val="27"/>
          <w:shd w:val="clear" w:color="auto" w:fill="FFFFE0"/>
        </w:rPr>
        <w:t>Mhz</w:t>
      </w:r>
      <w:proofErr w:type="spellEnd"/>
      <w:proofErr w:type="gramEnd"/>
    </w:p>
    <w:p w:rsidR="002A4686" w:rsidRDefault="002A4686" w:rsidP="008B6EF7">
      <w:pPr>
        <w:pStyle w:val="NormalWeb"/>
        <w:spacing w:before="0" w:beforeAutospacing="0" w:after="0" w:afterAutospacing="0"/>
        <w:ind w:left="405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2A4686" w:rsidRDefault="002A4686" w:rsidP="002A468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do you think each column of data represent? </w:t>
      </w:r>
    </w:p>
    <w:p w:rsidR="002A4686" w:rsidRDefault="002A4686" w:rsidP="002A468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Column represents an Axis. X, Y, Z.</w:t>
      </w:r>
    </w:p>
    <w:p w:rsidR="002A4686" w:rsidRDefault="002A4686" w:rsidP="002A468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does this relate the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flags (-t and -g) that you used?</w:t>
      </w:r>
    </w:p>
    <w:p w:rsidR="002A4686" w:rsidRDefault="00645702" w:rsidP="002A468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-t = Time</w:t>
      </w:r>
    </w:p>
    <w:p w:rsidR="00645702" w:rsidRDefault="00645702" w:rsidP="002A468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-g = Gyro</w:t>
      </w:r>
    </w:p>
    <w:p w:rsidR="002A4686" w:rsidRDefault="002A4686" w:rsidP="002A468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unit of measure are the data in?</w:t>
      </w:r>
    </w:p>
    <w:p w:rsidR="00D963AC" w:rsidRDefault="00D963AC" w:rsidP="00D963AC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3-axis gyroscope(X, Y, Z) from the accelerometer, </w:t>
      </w:r>
      <w:proofErr w:type="gramStart"/>
      <w:r>
        <w:rPr>
          <w:rFonts w:ascii="Arial" w:hAnsi="Arial" w:cs="Arial"/>
          <w:color w:val="000000"/>
        </w:rPr>
        <w:t>Its</w:t>
      </w:r>
      <w:proofErr w:type="gramEnd"/>
      <w:r>
        <w:rPr>
          <w:rFonts w:ascii="Arial" w:hAnsi="Arial" w:cs="Arial"/>
          <w:color w:val="000000"/>
        </w:rPr>
        <w:t xml:space="preserve"> recorded into a csv. </w:t>
      </w:r>
    </w:p>
    <w:p w:rsidR="00D963AC" w:rsidRDefault="00D963AC" w:rsidP="00D963A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2A4686" w:rsidRDefault="002A4686" w:rsidP="002A468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 each of your plots, explain what is going on. Try to understand why the graphs look like they do and then relate the graphs to what you did when you </w:t>
      </w:r>
      <w:r>
        <w:rPr>
          <w:rFonts w:ascii="Arial" w:hAnsi="Arial" w:cs="Arial"/>
          <w:color w:val="000000"/>
        </w:rPr>
        <w:lastRenderedPageBreak/>
        <w:t>took the data. Label, by hand (scan and include in your PDF), parts of the graphs and then describe what is going on.</w:t>
      </w: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4.75pt;height:205.5pt">
            <v:imagedata r:id="rId5" o:title="front1"/>
          </v:shape>
        </w:pict>
      </w: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pict>
          <v:shape id="_x0000_i1030" type="#_x0000_t75" style="width:355.5pt;height:210pt">
            <v:imagedata r:id="rId6" o:title="front2"/>
          </v:shape>
        </w:pict>
      </w: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lastRenderedPageBreak/>
        <w:pict>
          <v:shape id="_x0000_i1031" type="#_x0000_t75" style="width:354pt;height:210pt">
            <v:imagedata r:id="rId7" o:title="Custom1"/>
          </v:shape>
        </w:pict>
      </w: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lastRenderedPageBreak/>
        <w:pict>
          <v:shape id="_x0000_i1032" type="#_x0000_t75" style="width:354.75pt;height:207pt">
            <v:imagedata r:id="rId8" o:title="Custom2"/>
          </v:shape>
        </w:pict>
      </w: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bookmarkStart w:id="0" w:name="_GoBack"/>
      <w:bookmarkEnd w:id="0"/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lastRenderedPageBreak/>
        <w:pict>
          <v:shape id="_x0000_i1033" type="#_x0000_t75" style="width:350.25pt;height:203.25pt">
            <v:imagedata r:id="rId9" o:title="flat1"/>
          </v:shape>
        </w:pict>
      </w: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571A4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2A4686" w:rsidRDefault="00571A46" w:rsidP="00D963AC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E0"/>
        </w:rPr>
        <w:lastRenderedPageBreak/>
        <w:pict>
          <v:shape id="_x0000_i1034" type="#_x0000_t75" style="width:352.5pt;height:213pt">
            <v:imagedata r:id="rId10" o:title="flat2"/>
          </v:shape>
        </w:pict>
      </w:r>
    </w:p>
    <w:p w:rsidR="00B05FB6" w:rsidRDefault="00B05FB6" w:rsidP="00B05FB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  <w:shd w:val="clear" w:color="auto" w:fill="FFFFE0"/>
        </w:rPr>
      </w:pPr>
    </w:p>
    <w:p w:rsidR="008B6615" w:rsidRDefault="008B6615"/>
    <w:sectPr w:rsidR="008B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7F22"/>
    <w:multiLevelType w:val="multilevel"/>
    <w:tmpl w:val="DEBC4C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E4135F"/>
    <w:multiLevelType w:val="multilevel"/>
    <w:tmpl w:val="BFCE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5"/>
    <w:rsid w:val="0003341C"/>
    <w:rsid w:val="002A4686"/>
    <w:rsid w:val="00571A46"/>
    <w:rsid w:val="00645702"/>
    <w:rsid w:val="008B6615"/>
    <w:rsid w:val="008B6EF7"/>
    <w:rsid w:val="00B05FB6"/>
    <w:rsid w:val="00B217B0"/>
    <w:rsid w:val="00D963AC"/>
    <w:rsid w:val="00DD39F8"/>
    <w:rsid w:val="00F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E949F73"/>
  <w15:chartTrackingRefBased/>
  <w15:docId w15:val="{9F2BB414-E499-49F3-B175-14279FA2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3F72779B.dotm</Template>
  <TotalTime>129</TotalTime>
  <Pages>7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Gavin</dc:creator>
  <cp:keywords/>
  <dc:description/>
  <cp:lastModifiedBy>Monroe, Gavin</cp:lastModifiedBy>
  <cp:revision>8</cp:revision>
  <dcterms:created xsi:type="dcterms:W3CDTF">2017-08-30T13:24:00Z</dcterms:created>
  <dcterms:modified xsi:type="dcterms:W3CDTF">2017-09-04T00:31:00Z</dcterms:modified>
</cp:coreProperties>
</file>