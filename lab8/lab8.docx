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38" w:rsidRPr="001D3CB7" w:rsidRDefault="00562B2F" w:rsidP="001D3CB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Smoothing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562B2F">
        <w:rPr>
          <w:b/>
          <w:sz w:val="32"/>
          <w:szCs w:val="32"/>
        </w:rPr>
        <w:t>8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562B2F">
        <w:rPr>
          <w:b/>
          <w:sz w:val="32"/>
          <w:szCs w:val="32"/>
        </w:rPr>
        <w:t>2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562B2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Gavin Monroe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562B2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11/07/2017</w:t>
      </w: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1D3CB7" w:rsidRDefault="001D3CB7" w:rsidP="001D3CB7">
      <w:r>
        <w:tab/>
      </w:r>
      <w:r w:rsidR="00562B2F">
        <w:t xml:space="preserve">Smooth the axis of x, y, and z after </w:t>
      </w:r>
      <w:proofErr w:type="gramStart"/>
      <w:r w:rsidR="00562B2F">
        <w:t>a</w:t>
      </w:r>
      <w:proofErr w:type="gramEnd"/>
      <w:r w:rsidR="00562B2F">
        <w:t xml:space="preserve"> inputted number from the user. I solved this by using the example given. It took me three tries but I got it figured out by talking to a fellow classmate.</w:t>
      </w:r>
    </w:p>
    <w:p w:rsidR="001D3CB7" w:rsidRDefault="001D3CB7" w:rsidP="001D3CB7"/>
    <w:p w:rsidR="001D3CB7" w:rsidRDefault="001D3CB7" w:rsidP="001D3CB7">
      <w:pPr>
        <w:pStyle w:val="Heading1"/>
      </w:pPr>
      <w:r>
        <w:t>Analysis</w:t>
      </w:r>
    </w:p>
    <w:p w:rsidR="001D3CB7" w:rsidRDefault="001D3CB7" w:rsidP="001D3CB7">
      <w:r>
        <w:tab/>
      </w:r>
      <w:r w:rsidR="00562B2F">
        <w:t xml:space="preserve">We need use arrays to hold data, and then replace and move the array around to make sure we can calculate the new average for each axis. We use 3 different inputs for 3 different </w:t>
      </w:r>
      <w:proofErr w:type="gramStart"/>
      <w:r w:rsidR="00562B2F">
        <w:t>axis’s</w:t>
      </w:r>
      <w:proofErr w:type="gramEnd"/>
      <w:r w:rsidR="00562B2F">
        <w:t>.</w:t>
      </w:r>
    </w:p>
    <w:p w:rsidR="001D3CB7" w:rsidRDefault="001D3CB7" w:rsidP="001D3CB7"/>
    <w:p w:rsidR="001D3CB7" w:rsidRDefault="001D3CB7" w:rsidP="001D3CB7">
      <w:pPr>
        <w:pStyle w:val="Heading1"/>
      </w:pPr>
      <w:r>
        <w:t>Design</w:t>
      </w:r>
    </w:p>
    <w:p w:rsidR="001D3CB7" w:rsidRDefault="001D3CB7" w:rsidP="001D3CB7">
      <w:r>
        <w:tab/>
      </w:r>
      <w:r w:rsidR="00562B2F">
        <w:t xml:space="preserve">We use three different functions to solve, calculate and solve the problem that we face. Then too find the max and min I use a simplistic way to find that by using a loop with a set already max and min. For the update buffer I used of some code from a classmate but modified it. </w:t>
      </w:r>
    </w:p>
    <w:p w:rsidR="001D3CB7" w:rsidRDefault="001D3CB7" w:rsidP="001D3CB7"/>
    <w:p w:rsidR="001D3CB7" w:rsidRDefault="001D3CB7" w:rsidP="001D3CB7">
      <w:pPr>
        <w:pStyle w:val="Heading1"/>
      </w:pPr>
      <w:r>
        <w:t>Testing</w:t>
      </w:r>
    </w:p>
    <w:p w:rsidR="001D3CB7" w:rsidRDefault="001D3CB7" w:rsidP="001D3CB7">
      <w:r>
        <w:tab/>
      </w:r>
      <w:r w:rsidR="00562B2F">
        <w:t>I had to redo my code three different times until I got it right. And for the demo I didn’t have enough time, and when I went to go demo it on Friday all the controllers were gone so I couldn’t demo it. I got the code done shortly after class though. I had to solve and redo my code three different times because the lab instructions weren’t written that well.</w:t>
      </w:r>
    </w:p>
    <w:p w:rsidR="001D3CB7" w:rsidRDefault="001D3CB7" w:rsidP="001D3CB7"/>
    <w:p w:rsidR="001D3CB7" w:rsidRDefault="001D3CB7" w:rsidP="001D3CB7">
      <w:pPr>
        <w:pStyle w:val="Heading1"/>
      </w:pPr>
      <w:r>
        <w:t>Comments</w:t>
      </w:r>
    </w:p>
    <w:p w:rsidR="001A3ACF" w:rsidRDefault="001D3CB7" w:rsidP="001D3CB7">
      <w:r>
        <w:tab/>
      </w:r>
      <w:r w:rsidR="00562B2F">
        <w:t xml:space="preserve">Please be </w:t>
      </w:r>
      <w:proofErr w:type="gramStart"/>
      <w:r w:rsidR="00562B2F">
        <w:t>more clear</w:t>
      </w:r>
      <w:proofErr w:type="gramEnd"/>
      <w:r w:rsidR="00562B2F">
        <w:t xml:space="preserve"> in the instructions</w:t>
      </w:r>
    </w:p>
    <w:p w:rsidR="001A3ACF" w:rsidRDefault="001A3ACF">
      <w:r>
        <w:br w:type="page"/>
      </w:r>
    </w:p>
    <w:p w:rsidR="001D3CB7" w:rsidRDefault="001A3ACF" w:rsidP="001A3ACF">
      <w:pPr>
        <w:pStyle w:val="Heading1"/>
      </w:pPr>
      <w:r>
        <w:lastRenderedPageBreak/>
        <w:t>Source Code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// SE 185 Lab 8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#define MAXPOINTS 10000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compute the average of the first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buffer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buffer[],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//update the max and min of the first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array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maxmin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array[],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double* max, double* min);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//shift length-1 elements of the buffer to the left and put the 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new_item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the right.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updatebuffer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buffer[],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length, double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new_item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argc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char*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argv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[]) 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/* DO NOT CHANGE THIS PART OF THE CODE */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double x[MAXPOINTS], y[MAXPOINTS], z[MAXPOINTS];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argc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&gt;1) 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sscanf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argv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[1], "%d", &amp;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"You entered a buffer length of %d\n",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"Enter a length on the command line\n");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-1;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&lt;1 ||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&gt;MAXPOINTS) 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"Invalid length\n");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-1;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/* PUT YOUR CODE HERE */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= 1;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double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double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double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do{</w:t>
      </w:r>
      <w:proofErr w:type="gramEnd"/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"%lf, %lf, %lf", &amp;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updatebuffer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updatebuffer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updatebuffer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maxmin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maxmin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maxmin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(z,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&amp;_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"%lf, %lf, %lf, %lf, %lf, %lf, %lf, %lf, %lf, %lf, %lf, %lf\n",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gz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(y,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(z,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lengthofavg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minX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minY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_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minZ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(on == 1);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buffer[],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i2;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double total = 0;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num_items;i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total += buffer[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return (total /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maxmin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array[],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, double* _max, double* _min){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*_max=-99000;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*_min=99000;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num_items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(array[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 &gt; *_max){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*_max=array[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0){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(array[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]&lt; *_min){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*_min=array[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updatebuffer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(double buffer[],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length, double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new_item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length;i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buffer[i-1] = buffer[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562B2F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length - 1] = </w:t>
      </w:r>
      <w:proofErr w:type="spellStart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new_item</w:t>
      </w:r>
      <w:proofErr w:type="spellEnd"/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142A4" w:rsidRPr="00562B2F" w:rsidRDefault="00562B2F" w:rsidP="0056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2B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142A4" w:rsidRDefault="005142A4" w:rsidP="005142A4">
      <w:pPr>
        <w:pStyle w:val="Heading1"/>
      </w:pPr>
      <w:r>
        <w:t>Screen Shots</w:t>
      </w:r>
    </w:p>
    <w:p w:rsidR="005142A4" w:rsidRPr="005142A4" w:rsidRDefault="00490431" w:rsidP="005142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128.25pt">
            <v:imagedata r:id="rId4" o:title="Capture"/>
          </v:shape>
        </w:pict>
      </w:r>
      <w:r w:rsidR="007E0E31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400050"/>
            <wp:effectExtent l="0" t="0" r="0" b="0"/>
            <wp:docPr id="1" name="Picture 1" descr="C:\Users\gmonroe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monroe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90431"/>
    <w:rsid w:val="004C682A"/>
    <w:rsid w:val="004D56D1"/>
    <w:rsid w:val="0050696E"/>
    <w:rsid w:val="005142A4"/>
    <w:rsid w:val="00562B2F"/>
    <w:rsid w:val="006535AF"/>
    <w:rsid w:val="00654DAD"/>
    <w:rsid w:val="006A37B5"/>
    <w:rsid w:val="00756FF4"/>
    <w:rsid w:val="007E0E31"/>
    <w:rsid w:val="00826F2C"/>
    <w:rsid w:val="00836F69"/>
    <w:rsid w:val="008A0668"/>
    <w:rsid w:val="008B2A0D"/>
    <w:rsid w:val="009357AC"/>
    <w:rsid w:val="00A130EC"/>
    <w:rsid w:val="00AD287E"/>
    <w:rsid w:val="00B00E02"/>
    <w:rsid w:val="00B3305D"/>
    <w:rsid w:val="00B52487"/>
    <w:rsid w:val="00BA3A38"/>
    <w:rsid w:val="00BC3E0B"/>
    <w:rsid w:val="00C373E5"/>
    <w:rsid w:val="00CB2B72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0BDF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B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5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2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8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5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171010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6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8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566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C36D"/>
                                                    <w:left w:val="single" w:sz="6" w:space="8" w:color="F0C36D"/>
                                                    <w:bottom w:val="single" w:sz="6" w:space="0" w:color="F0C36D"/>
                                                    <w:right w:val="single" w:sz="6" w:space="8" w:color="F0C36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0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4839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61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6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0996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4807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646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06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8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80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23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2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328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9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40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619189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20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812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95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13742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402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EEEEEE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47802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2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891366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5500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83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372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401657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309127">
                                                              <w:marLeft w:val="3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181236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777609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294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4831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78133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01722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1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9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93133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98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5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17166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84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4842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510746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50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23944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314484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31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69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55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15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00146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45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1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2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26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059773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937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81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879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058778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796817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3648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511504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47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63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498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123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724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507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0D0D0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0D0D0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3060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529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672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441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7884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1083661">
                                                                                                                  <w:marLeft w:val="45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7392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95438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9214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9064345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560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79584897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64429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6286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7602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24680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5613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4003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9285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87473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6" w:color="D0D0D0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855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513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2732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30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205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42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9649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8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878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7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038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899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83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43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05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22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90185">
                      <w:marLeft w:val="0"/>
                      <w:marRight w:val="-56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3CA6109.dotm</Template>
  <TotalTime>0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Monroe, Gavin J</cp:lastModifiedBy>
  <cp:revision>2</cp:revision>
  <dcterms:created xsi:type="dcterms:W3CDTF">2017-11-08T13:43:00Z</dcterms:created>
  <dcterms:modified xsi:type="dcterms:W3CDTF">2017-11-08T13:43:00Z</dcterms:modified>
</cp:coreProperties>
</file>